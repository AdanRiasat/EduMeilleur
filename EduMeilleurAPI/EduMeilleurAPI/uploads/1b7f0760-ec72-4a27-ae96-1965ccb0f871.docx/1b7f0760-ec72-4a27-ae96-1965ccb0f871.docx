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72E1E" w14:textId="0B1130EB" w:rsidR="00816216" w:rsidRDefault="00753B23" w:rsidP="00141A4C">
      <w:pPr>
        <w:pStyle w:val="Titre"/>
      </w:pPr>
      <w:proofErr w:type="spellStart"/>
      <w:r>
        <w:t>Adan</w:t>
      </w:r>
      <w:proofErr w:type="spellEnd"/>
      <w:r>
        <w:t xml:space="preserve"> </w:t>
      </w:r>
      <w:proofErr w:type="spellStart"/>
      <w:r>
        <w:t>Riasat</w:t>
      </w:r>
      <w:proofErr w:type="spellEnd"/>
    </w:p>
    <w:p w14:paraId="3DD10140" w14:textId="509DDC21" w:rsidR="00141A4C" w:rsidRDefault="00753B23" w:rsidP="00141A4C">
      <w:r>
        <w:t>1820 Croissant Sib</w:t>
      </w:r>
      <w:proofErr w:type="spellStart"/>
      <w:r>
        <w:rPr>
          <w:lang w:val="fr-CA"/>
        </w:rPr>
        <w:t>érie</w:t>
      </w:r>
      <w:proofErr w:type="spellEnd"/>
      <w:r>
        <w:rPr>
          <w:lang w:val="fr-CA"/>
        </w:rPr>
        <w:t>, J</w:t>
      </w:r>
      <w:r w:rsidRPr="00753B23">
        <w:rPr>
          <w:lang w:val="fr-CA"/>
        </w:rPr>
        <w:t>4X 1R2, Brossard</w:t>
      </w:r>
      <w:r w:rsidR="00141A4C">
        <w:rPr>
          <w:lang w:bidi="fr-FR"/>
        </w:rPr>
        <w:t> | </w:t>
      </w:r>
      <w:r>
        <w:t>438-925-3926</w:t>
      </w:r>
      <w:r w:rsidR="00141A4C">
        <w:rPr>
          <w:lang w:bidi="fr-FR"/>
        </w:rPr>
        <w:t> | </w:t>
      </w:r>
      <w:r>
        <w:t>2ariasat@gmail.com</w:t>
      </w:r>
    </w:p>
    <w:sdt>
      <w:sdtPr>
        <w:alias w:val="Formation :"/>
        <w:tag w:val="Formation :"/>
        <w:id w:val="807127995"/>
        <w:placeholder>
          <w:docPart w:val="51D17DCBAB55476484967C812922C242"/>
        </w:placeholder>
        <w:temporary/>
        <w:showingPlcHdr/>
        <w15:appearance w15:val="hidden"/>
      </w:sdtPr>
      <w:sdtContent>
        <w:p w14:paraId="0EE4C8CC" w14:textId="77777777" w:rsidR="006270A9" w:rsidRDefault="009D5933">
          <w:pPr>
            <w:pStyle w:val="Titre1"/>
          </w:pPr>
          <w:r>
            <w:rPr>
              <w:lang w:bidi="fr-FR"/>
            </w:rPr>
            <w:t>Formation</w:t>
          </w:r>
        </w:p>
      </w:sdtContent>
    </w:sdt>
    <w:p w14:paraId="184D3102" w14:textId="42A495BB" w:rsidR="005134C7" w:rsidRPr="005134C7" w:rsidRDefault="005134C7" w:rsidP="005134C7">
      <w:pPr>
        <w:pStyle w:val="Titre2"/>
        <w:rPr>
          <w:lang w:val="fr-CA"/>
        </w:rPr>
      </w:pPr>
      <w:r>
        <w:rPr>
          <w:lang w:val="en-US"/>
        </w:rPr>
        <w:t>Antoine Brossard</w:t>
      </w:r>
      <w:r>
        <w:rPr>
          <w:lang w:val="en-US"/>
        </w:rPr>
        <w:t>,</w:t>
      </w:r>
      <w:r>
        <w:rPr>
          <w:lang w:val="en-US"/>
        </w:rPr>
        <w:t xml:space="preserve"> 3055 boul. </w:t>
      </w:r>
      <w:r w:rsidRPr="005134C7">
        <w:rPr>
          <w:lang w:val="fr-CA"/>
        </w:rPr>
        <w:t>de Rome</w:t>
      </w:r>
      <w:r w:rsidRPr="005134C7">
        <w:rPr>
          <w:lang w:val="fr-CA"/>
        </w:rPr>
        <w:t xml:space="preserve">, </w:t>
      </w:r>
      <w:r w:rsidRPr="005134C7">
        <w:rPr>
          <w:lang w:val="fr-CA"/>
        </w:rPr>
        <w:t>Brossard</w:t>
      </w:r>
      <w:r w:rsidRPr="005134C7">
        <w:rPr>
          <w:lang w:val="fr-CA"/>
        </w:rPr>
        <w:t>, QC</w:t>
      </w:r>
      <w:r w:rsidRPr="005134C7">
        <w:rPr>
          <w:lang w:val="fr-CA"/>
        </w:rPr>
        <w:t xml:space="preserve"> </w:t>
      </w:r>
    </w:p>
    <w:p w14:paraId="2928ABA2" w14:textId="6E1A3F9C" w:rsidR="005134C7" w:rsidRDefault="005134C7" w:rsidP="00753B23">
      <w:pPr>
        <w:pStyle w:val="Listepuces"/>
      </w:pPr>
      <w:r>
        <w:t>Diplôme étude secondaire</w:t>
      </w:r>
    </w:p>
    <w:p w14:paraId="30F644D2" w14:textId="77777777" w:rsidR="005134C7" w:rsidRDefault="005134C7" w:rsidP="00753B23">
      <w:pPr>
        <w:pStyle w:val="Listepuces"/>
      </w:pPr>
      <w:r>
        <w:t>2017-2022</w:t>
      </w:r>
    </w:p>
    <w:p w14:paraId="2704B817" w14:textId="7D4AD9DF" w:rsidR="005134C7" w:rsidRPr="005134C7" w:rsidRDefault="005134C7" w:rsidP="005134C7">
      <w:pPr>
        <w:pStyle w:val="Titre2"/>
        <w:rPr>
          <w:lang w:val="fr-CA"/>
        </w:rPr>
      </w:pPr>
      <w:r w:rsidRPr="00665A63">
        <w:rPr>
          <w:lang w:val="fr-CA"/>
        </w:rPr>
        <w:t>Cegep édouard montpetit</w:t>
      </w:r>
      <w:r w:rsidRPr="00665A63">
        <w:rPr>
          <w:lang w:val="fr-CA"/>
        </w:rPr>
        <w:t>,</w:t>
      </w:r>
      <w:r w:rsidRPr="00665A63">
        <w:rPr>
          <w:lang w:val="fr-CA"/>
        </w:rPr>
        <w:t xml:space="preserve"> 945 ch. </w:t>
      </w:r>
      <w:r w:rsidRPr="005134C7">
        <w:rPr>
          <w:lang w:val="fr-CA"/>
        </w:rPr>
        <w:t>de chambly</w:t>
      </w:r>
      <w:r w:rsidRPr="005134C7">
        <w:rPr>
          <w:lang w:val="fr-CA"/>
        </w:rPr>
        <w:t>,</w:t>
      </w:r>
      <w:r w:rsidRPr="005134C7">
        <w:rPr>
          <w:lang w:val="fr-CA"/>
        </w:rPr>
        <w:t xml:space="preserve"> longueuil</w:t>
      </w:r>
      <w:r w:rsidR="00665A63">
        <w:rPr>
          <w:lang w:val="fr-CA"/>
        </w:rPr>
        <w:t>,</w:t>
      </w:r>
      <w:r w:rsidRPr="005134C7">
        <w:rPr>
          <w:lang w:val="fr-CA"/>
        </w:rPr>
        <w:t xml:space="preserve"> QC</w:t>
      </w:r>
      <w:r w:rsidRPr="005134C7">
        <w:rPr>
          <w:lang w:val="fr-CA" w:bidi="fr-FR"/>
        </w:rPr>
        <w:t> </w:t>
      </w:r>
      <w:r>
        <w:rPr>
          <w:lang w:val="fr-CA" w:bidi="fr-FR"/>
        </w:rPr>
        <w:t xml:space="preserve"> </w:t>
      </w:r>
    </w:p>
    <w:p w14:paraId="197CA5EC" w14:textId="05A8ABF9" w:rsidR="005134C7" w:rsidRDefault="005134C7" w:rsidP="005134C7">
      <w:pPr>
        <w:pStyle w:val="Listepuces"/>
      </w:pPr>
      <w:r>
        <w:t>DEC en informatique 420.BA</w:t>
      </w:r>
    </w:p>
    <w:p w14:paraId="5DF60445" w14:textId="76E48FE8" w:rsidR="005134C7" w:rsidRDefault="005E1047" w:rsidP="005134C7">
      <w:pPr>
        <w:pStyle w:val="Listepuces"/>
      </w:pPr>
      <w:r w:rsidRPr="005E1047">
        <w:t>Diplôme prévu pour l’hiver 2026</w:t>
      </w:r>
    </w:p>
    <w:sdt>
      <w:sdtPr>
        <w:alias w:val="Expérience :"/>
        <w:tag w:val="Expérience :"/>
        <w:id w:val="171684534"/>
        <w:placeholder>
          <w:docPart w:val="DF792AB042E847BB82C32961D8D9AB80"/>
        </w:placeholder>
        <w:temporary/>
        <w:showingPlcHdr/>
        <w15:appearance w15:val="hidden"/>
      </w:sdtPr>
      <w:sdtContent>
        <w:p w14:paraId="007CB2E5" w14:textId="77777777" w:rsidR="00373D36" w:rsidRPr="005134C7" w:rsidRDefault="00373D36" w:rsidP="00373D36">
          <w:pPr>
            <w:pStyle w:val="Titre1"/>
            <w:rPr>
              <w:lang w:val="en-US"/>
            </w:rPr>
          </w:pPr>
          <w:r w:rsidRPr="005134C7">
            <w:rPr>
              <w:lang w:val="en-US" w:bidi="fr-FR"/>
            </w:rPr>
            <w:t>Expérience</w:t>
          </w:r>
        </w:p>
      </w:sdtContent>
    </w:sdt>
    <w:p w14:paraId="4AE7BE8D" w14:textId="72A5F6EA" w:rsidR="00373D36" w:rsidRPr="00373D36" w:rsidRDefault="00373D36" w:rsidP="00373D36">
      <w:pPr>
        <w:pStyle w:val="Titre2"/>
        <w:rPr>
          <w:lang w:val="en-US"/>
        </w:rPr>
      </w:pPr>
      <w:r w:rsidRPr="00373D36">
        <w:rPr>
          <w:lang w:val="en-US"/>
        </w:rPr>
        <w:t>A&amp;W</w:t>
      </w:r>
      <w:r>
        <w:rPr>
          <w:lang w:val="en-US"/>
        </w:rPr>
        <w:t xml:space="preserve">, </w:t>
      </w:r>
      <w:r w:rsidRPr="00373D36">
        <w:rPr>
          <w:lang w:val="en-US"/>
        </w:rPr>
        <w:t>3720 Taschereau Blvd, Greenfield Park, Q</w:t>
      </w:r>
      <w:r>
        <w:rPr>
          <w:lang w:val="en-US"/>
        </w:rPr>
        <w:t>C</w:t>
      </w:r>
      <w:r w:rsidRPr="00373D36">
        <w:rPr>
          <w:lang w:val="en-US" w:bidi="fr-FR"/>
        </w:rPr>
        <w:t> | </w:t>
      </w:r>
      <w:r w:rsidRPr="00373D36">
        <w:rPr>
          <w:lang w:val="en-US"/>
        </w:rPr>
        <w:t>2023</w:t>
      </w:r>
    </w:p>
    <w:p w14:paraId="37860C61" w14:textId="5397F021" w:rsidR="00373D36" w:rsidRDefault="00373D36" w:rsidP="00161ABE">
      <w:pPr>
        <w:pStyle w:val="Listepuces"/>
        <w:numPr>
          <w:ilvl w:val="0"/>
          <w:numId w:val="0"/>
        </w:numPr>
        <w:ind w:left="216" w:hanging="216"/>
      </w:pPr>
      <w:r>
        <w:t>Cuisinier et caissier</w:t>
      </w:r>
    </w:p>
    <w:p w14:paraId="329C6274" w14:textId="653B3CF6" w:rsidR="00616866" w:rsidRDefault="00616866" w:rsidP="00373D36">
      <w:pPr>
        <w:pStyle w:val="Listepuces"/>
      </w:pPr>
      <w:r>
        <w:t xml:space="preserve">Préparer la nourriture, </w:t>
      </w:r>
      <w:r w:rsidR="005E1047" w:rsidRPr="005E1047">
        <w:t>nettoyer régulièrement la cuisine</w:t>
      </w:r>
    </w:p>
    <w:p w14:paraId="5D6CB44B" w14:textId="4B0B80CF" w:rsidR="00616866" w:rsidRDefault="00616866" w:rsidP="00373D36">
      <w:pPr>
        <w:pStyle w:val="Listepuces"/>
      </w:pPr>
      <w:r>
        <w:t xml:space="preserve">Prendre les commandes à la caisse, service au volant et Uber </w:t>
      </w:r>
      <w:proofErr w:type="spellStart"/>
      <w:r w:rsidR="005E1047">
        <w:t>E</w:t>
      </w:r>
      <w:r>
        <w:t>ats</w:t>
      </w:r>
      <w:proofErr w:type="spellEnd"/>
      <w:r>
        <w:t xml:space="preserve">. </w:t>
      </w:r>
    </w:p>
    <w:p w14:paraId="6F6EFD1C" w14:textId="49F704C1" w:rsidR="00616866" w:rsidRDefault="00616866" w:rsidP="00373D36">
      <w:pPr>
        <w:pStyle w:val="Listepuces"/>
      </w:pPr>
      <w:r>
        <w:t xml:space="preserve">Faire diverses taches : la vaisselle, </w:t>
      </w:r>
      <w:r w:rsidR="005E1047" w:rsidRPr="005E1047">
        <w:t>passer la moppe</w:t>
      </w:r>
      <w:r>
        <w:t>, laver les machines, fermeture, ouverture, etc.</w:t>
      </w:r>
    </w:p>
    <w:p w14:paraId="2C95AC6C" w14:textId="4C76925D" w:rsidR="00373D36" w:rsidRDefault="00373D36" w:rsidP="00373D36">
      <w:pPr>
        <w:pStyle w:val="Titre2"/>
      </w:pPr>
      <w:r>
        <w:t>Métro</w:t>
      </w:r>
      <w:r w:rsidR="00161ABE">
        <w:t>,</w:t>
      </w:r>
      <w:r>
        <w:rPr>
          <w:lang w:bidi="fr-FR"/>
        </w:rPr>
        <w:t> </w:t>
      </w:r>
      <w:r w:rsidR="009F2E1B" w:rsidRPr="009F2E1B">
        <w:rPr>
          <w:lang w:bidi="fr-FR"/>
        </w:rPr>
        <w:t xml:space="preserve">2004 Boul. de Rome, Brossard, QC </w:t>
      </w:r>
      <w:r>
        <w:rPr>
          <w:lang w:bidi="fr-FR"/>
        </w:rPr>
        <w:t>| </w:t>
      </w:r>
      <w:r w:rsidR="00093C24">
        <w:t>2021 - 2022</w:t>
      </w:r>
    </w:p>
    <w:p w14:paraId="0C9E8155" w14:textId="6D83019F" w:rsidR="00753B23" w:rsidRDefault="00093C24" w:rsidP="00161ABE">
      <w:pPr>
        <w:pStyle w:val="Listepuces"/>
        <w:numPr>
          <w:ilvl w:val="0"/>
          <w:numId w:val="0"/>
        </w:numPr>
        <w:ind w:left="216" w:hanging="216"/>
      </w:pPr>
      <w:r>
        <w:t>Caissier</w:t>
      </w:r>
    </w:p>
    <w:p w14:paraId="1892E8D3" w14:textId="3D50397C" w:rsidR="00616866" w:rsidRDefault="00616866" w:rsidP="00753B23">
      <w:pPr>
        <w:pStyle w:val="Listepuces"/>
      </w:pPr>
      <w:r>
        <w:t>Scanner les produits de la commande et faire payer le client</w:t>
      </w:r>
    </w:p>
    <w:p w14:paraId="6797010D" w14:textId="09C755A4" w:rsidR="00616866" w:rsidRDefault="00616866" w:rsidP="00753B23">
      <w:pPr>
        <w:pStyle w:val="Listepuces"/>
      </w:pPr>
      <w:r>
        <w:t>Laver la caisse</w:t>
      </w:r>
    </w:p>
    <w:p w14:paraId="79BD63BC" w14:textId="2B149724" w:rsidR="00616866" w:rsidRPr="00616866" w:rsidRDefault="00616866" w:rsidP="00753B23">
      <w:pPr>
        <w:pStyle w:val="Listepuces"/>
      </w:pPr>
      <w:r>
        <w:t>Aider les emballeurs avec leurs taches</w:t>
      </w:r>
    </w:p>
    <w:sdt>
      <w:sdtPr>
        <w:alias w:val="Compétences :"/>
        <w:tag w:val="Compétences :"/>
        <w:id w:val="458624136"/>
        <w:placeholder>
          <w:docPart w:val="796E02C74EE54702A072023829624AE8"/>
        </w:placeholder>
        <w:temporary/>
        <w:showingPlcHdr/>
        <w15:appearance w15:val="hidden"/>
      </w:sdtPr>
      <w:sdtContent>
        <w:p w14:paraId="29C50FE6" w14:textId="77777777" w:rsidR="006270A9" w:rsidRDefault="009D5933">
          <w:pPr>
            <w:pStyle w:val="Titre1"/>
          </w:pPr>
          <w:r>
            <w:rPr>
              <w:lang w:bidi="fr-FR"/>
            </w:rPr>
            <w:t>Compétences</w:t>
          </w:r>
        </w:p>
      </w:sdtContent>
    </w:sdt>
    <w:p w14:paraId="336FA64F" w14:textId="77777777" w:rsidR="007937FB" w:rsidRDefault="007937FB" w:rsidP="007937FB">
      <w:pPr>
        <w:pStyle w:val="Titre2"/>
      </w:pPr>
      <w:r>
        <w:t>Communication et travail d’équipe</w:t>
      </w:r>
    </w:p>
    <w:p w14:paraId="49ED6605" w14:textId="44AAC5C0" w:rsidR="007937FB" w:rsidRDefault="007937FB" w:rsidP="007937FB">
      <w:r w:rsidRPr="005E1047">
        <w:t>Chez A&amp;W, nous travaillions souvent en équipe de 2 à 6 personnes à la caisse et en cuisine. Il est important d’avoir une bonne communication lorsqu’on travaille en équipe. Tout le monde doit être conscient de la commande en cours, de qui fait quoi, de celles qui sont terminées ou viennent d’être ajoutées.</w:t>
      </w:r>
    </w:p>
    <w:p w14:paraId="07FFB24D" w14:textId="544082F9" w:rsidR="006270A9" w:rsidRDefault="00201EE7">
      <w:pPr>
        <w:pStyle w:val="Titre2"/>
      </w:pPr>
      <w:r>
        <w:t>Langues</w:t>
      </w:r>
    </w:p>
    <w:p w14:paraId="7E3E3172" w14:textId="36716521" w:rsidR="001B29CF" w:rsidRDefault="00201EE7" w:rsidP="001B29CF">
      <w:pPr>
        <w:pStyle w:val="Listepuces"/>
      </w:pPr>
      <w:r>
        <w:t>Anglais</w:t>
      </w:r>
    </w:p>
    <w:p w14:paraId="65C6498A" w14:textId="7B3C4DFF" w:rsidR="00201EE7" w:rsidRDefault="00201EE7" w:rsidP="001B29CF">
      <w:pPr>
        <w:pStyle w:val="Listepuces"/>
      </w:pPr>
      <w:r>
        <w:t>Français</w:t>
      </w:r>
    </w:p>
    <w:p w14:paraId="61236656" w14:textId="69E9704C" w:rsidR="00201EE7" w:rsidRDefault="00201EE7" w:rsidP="00EA0031">
      <w:pPr>
        <w:pStyle w:val="Listepuces"/>
      </w:pPr>
      <w:r>
        <w:t>Urdu</w:t>
      </w:r>
    </w:p>
    <w:p w14:paraId="08840E44" w14:textId="77777777" w:rsidR="00EA0031" w:rsidRDefault="00EA0031" w:rsidP="00EA0031">
      <w:pPr>
        <w:pStyle w:val="Titre1"/>
      </w:pPr>
      <w:r w:rsidRPr="00EA0031">
        <w:t>Intérêts</w:t>
      </w:r>
    </w:p>
    <w:p w14:paraId="69937CDE" w14:textId="2775C646" w:rsidR="001E5391" w:rsidRDefault="001E5391" w:rsidP="001E5391">
      <w:pPr>
        <w:pStyle w:val="Titre2"/>
      </w:pPr>
      <w:r>
        <w:t>Programmation </w:t>
      </w:r>
    </w:p>
    <w:p w14:paraId="17F3FAF8" w14:textId="342DACB4" w:rsidR="001E5391" w:rsidRDefault="001E5391" w:rsidP="001E5391">
      <w:pPr>
        <w:pStyle w:val="Listepuces"/>
      </w:pPr>
      <w:r>
        <w:t>Beaucoup d’intérêts dans le domaine d’informatique</w:t>
      </w:r>
    </w:p>
    <w:p w14:paraId="23E0EB9A" w14:textId="127499ED" w:rsidR="00161ABE" w:rsidRDefault="00161ABE" w:rsidP="00161ABE">
      <w:pPr>
        <w:pStyle w:val="Listepuces"/>
      </w:pPr>
      <w:r w:rsidRPr="00161ABE">
        <w:t>Projets en développement web</w:t>
      </w:r>
      <w:r>
        <w:t>, application mobile et jeux vidéo</w:t>
      </w:r>
    </w:p>
    <w:p w14:paraId="2DDB7B58" w14:textId="6F45B33A" w:rsidR="00161ABE" w:rsidRDefault="00161ABE" w:rsidP="00161ABE">
      <w:pPr>
        <w:pStyle w:val="Titre2"/>
      </w:pPr>
      <w:r>
        <w:t>Musique</w:t>
      </w:r>
    </w:p>
    <w:p w14:paraId="3BE29F26" w14:textId="7C4901F6" w:rsidR="00161ABE" w:rsidRDefault="00161ABE" w:rsidP="00161ABE">
      <w:pPr>
        <w:pStyle w:val="Listepuces"/>
      </w:pPr>
      <w:r>
        <w:t>Joue</w:t>
      </w:r>
      <w:r w:rsidR="005E1047">
        <w:t xml:space="preserve"> de</w:t>
      </w:r>
      <w:r>
        <w:t xml:space="preserve"> la guitare électrique</w:t>
      </w:r>
    </w:p>
    <w:p w14:paraId="0000474F" w14:textId="630134E2" w:rsidR="00161ABE" w:rsidRDefault="005E1047" w:rsidP="00161ABE">
      <w:pPr>
        <w:pStyle w:val="Listepuces"/>
      </w:pPr>
      <w:r w:rsidRPr="005E1047">
        <w:t>Participe à des sessions d’improvisation avec des amis</w:t>
      </w:r>
    </w:p>
    <w:p w14:paraId="091F52C4" w14:textId="2EBB76B4" w:rsidR="00161ABE" w:rsidRPr="00161ABE" w:rsidRDefault="00161ABE" w:rsidP="00161ABE"/>
    <w:p w14:paraId="73D78378" w14:textId="77777777" w:rsidR="00161ABE" w:rsidRDefault="00161ABE" w:rsidP="00161ABE">
      <w:pPr>
        <w:pStyle w:val="Listepuces"/>
        <w:numPr>
          <w:ilvl w:val="0"/>
          <w:numId w:val="0"/>
        </w:numPr>
      </w:pPr>
    </w:p>
    <w:p w14:paraId="0D373263" w14:textId="77777777" w:rsidR="001E5391" w:rsidRPr="001E5391" w:rsidRDefault="001E5391" w:rsidP="001E5391"/>
    <w:p w14:paraId="194F0BCA" w14:textId="77777777" w:rsidR="00EA0031" w:rsidRDefault="00EA0031" w:rsidP="00201EE7">
      <w:pPr>
        <w:pStyle w:val="Listepuces"/>
        <w:numPr>
          <w:ilvl w:val="0"/>
          <w:numId w:val="0"/>
        </w:numPr>
      </w:pPr>
    </w:p>
    <w:p w14:paraId="49457722" w14:textId="77777777" w:rsidR="00201EE7" w:rsidRPr="001B29CF" w:rsidRDefault="00201EE7" w:rsidP="00201EE7">
      <w:pPr>
        <w:pStyle w:val="Listepuces"/>
        <w:numPr>
          <w:ilvl w:val="0"/>
          <w:numId w:val="0"/>
        </w:numPr>
      </w:pPr>
    </w:p>
    <w:sectPr w:rsidR="00201EE7" w:rsidRPr="001B29CF" w:rsidSect="00617B26">
      <w:footerReference w:type="default" r:id="rId8"/>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FF7C9" w14:textId="77777777" w:rsidR="00DA189F" w:rsidRDefault="00DA189F">
      <w:pPr>
        <w:spacing w:after="0"/>
      </w:pPr>
      <w:r>
        <w:separator/>
      </w:r>
    </w:p>
  </w:endnote>
  <w:endnote w:type="continuationSeparator" w:id="0">
    <w:p w14:paraId="3D035A6C" w14:textId="77777777" w:rsidR="00DA189F" w:rsidRDefault="00DA1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0029" w14:textId="77777777" w:rsidR="006270A9" w:rsidRDefault="009D5933">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1F0C36">
      <w:rPr>
        <w:noProof/>
        <w:lang w:bidi="fr-FR"/>
      </w:rPr>
      <w:t>2</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0FA88" w14:textId="77777777" w:rsidR="00DA189F" w:rsidRDefault="00DA189F">
      <w:pPr>
        <w:spacing w:after="0"/>
      </w:pPr>
      <w:r>
        <w:separator/>
      </w:r>
    </w:p>
  </w:footnote>
  <w:footnote w:type="continuationSeparator" w:id="0">
    <w:p w14:paraId="3466FB9E" w14:textId="77777777" w:rsidR="00DA189F" w:rsidRDefault="00DA18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C4AAD4"/>
    <w:lvl w:ilvl="0">
      <w:start w:val="1"/>
      <w:numFmt w:val="bullet"/>
      <w:pStyle w:val="Listepuces"/>
      <w:lvlText w:val="·"/>
      <w:lvlJc w:val="left"/>
      <w:pPr>
        <w:tabs>
          <w:tab w:val="num" w:pos="144"/>
        </w:tabs>
        <w:ind w:left="144" w:hanging="144"/>
      </w:pPr>
      <w:rPr>
        <w:rFonts w:ascii="Cambria" w:hAnsi="Cambria" w:hint="default"/>
      </w:rPr>
    </w:lvl>
  </w:abstractNum>
  <w:abstractNum w:abstractNumId="10" w15:restartNumberingAfterBreak="0">
    <w:nsid w:val="07F45A62"/>
    <w:multiLevelType w:val="hybridMultilevel"/>
    <w:tmpl w:val="543030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epuc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474E52"/>
    <w:multiLevelType w:val="hybridMultilevel"/>
    <w:tmpl w:val="D7904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82872118">
    <w:abstractNumId w:val="9"/>
  </w:num>
  <w:num w:numId="2" w16cid:durableId="222330741">
    <w:abstractNumId w:val="9"/>
    <w:lvlOverride w:ilvl="0">
      <w:startOverride w:val="1"/>
    </w:lvlOverride>
  </w:num>
  <w:num w:numId="3" w16cid:durableId="760218499">
    <w:abstractNumId w:val="9"/>
    <w:lvlOverride w:ilvl="0">
      <w:startOverride w:val="1"/>
    </w:lvlOverride>
  </w:num>
  <w:num w:numId="4" w16cid:durableId="1923369624">
    <w:abstractNumId w:val="9"/>
    <w:lvlOverride w:ilvl="0">
      <w:startOverride w:val="1"/>
    </w:lvlOverride>
  </w:num>
  <w:num w:numId="5" w16cid:durableId="632564219">
    <w:abstractNumId w:val="8"/>
  </w:num>
  <w:num w:numId="6" w16cid:durableId="491406359">
    <w:abstractNumId w:val="7"/>
  </w:num>
  <w:num w:numId="7" w16cid:durableId="605845498">
    <w:abstractNumId w:val="6"/>
  </w:num>
  <w:num w:numId="8" w16cid:durableId="1700085283">
    <w:abstractNumId w:val="5"/>
  </w:num>
  <w:num w:numId="9" w16cid:durableId="411204517">
    <w:abstractNumId w:val="4"/>
  </w:num>
  <w:num w:numId="10" w16cid:durableId="560681272">
    <w:abstractNumId w:val="3"/>
  </w:num>
  <w:num w:numId="11" w16cid:durableId="1359618451">
    <w:abstractNumId w:val="2"/>
  </w:num>
  <w:num w:numId="12" w16cid:durableId="1744133206">
    <w:abstractNumId w:val="1"/>
  </w:num>
  <w:num w:numId="13" w16cid:durableId="290089994">
    <w:abstractNumId w:val="0"/>
  </w:num>
  <w:num w:numId="14" w16cid:durableId="13046626">
    <w:abstractNumId w:val="14"/>
  </w:num>
  <w:num w:numId="15" w16cid:durableId="1508863080">
    <w:abstractNumId w:val="18"/>
  </w:num>
  <w:num w:numId="16" w16cid:durableId="1606303890">
    <w:abstractNumId w:val="13"/>
  </w:num>
  <w:num w:numId="17" w16cid:durableId="1998655398">
    <w:abstractNumId w:val="16"/>
  </w:num>
  <w:num w:numId="18" w16cid:durableId="86195842">
    <w:abstractNumId w:val="11"/>
  </w:num>
  <w:num w:numId="19" w16cid:durableId="773087460">
    <w:abstractNumId w:val="21"/>
  </w:num>
  <w:num w:numId="20" w16cid:durableId="1411153805">
    <w:abstractNumId w:val="19"/>
  </w:num>
  <w:num w:numId="21" w16cid:durableId="1427770047">
    <w:abstractNumId w:val="12"/>
  </w:num>
  <w:num w:numId="22" w16cid:durableId="1720351896">
    <w:abstractNumId w:val="15"/>
  </w:num>
  <w:num w:numId="23" w16cid:durableId="1498500833">
    <w:abstractNumId w:val="20"/>
  </w:num>
  <w:num w:numId="24" w16cid:durableId="409156651">
    <w:abstractNumId w:val="10"/>
  </w:num>
  <w:num w:numId="25" w16cid:durableId="12505785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23"/>
    <w:rsid w:val="00093C24"/>
    <w:rsid w:val="000A4F59"/>
    <w:rsid w:val="00141A4C"/>
    <w:rsid w:val="00161ABE"/>
    <w:rsid w:val="001B29CF"/>
    <w:rsid w:val="001E5391"/>
    <w:rsid w:val="001F0C36"/>
    <w:rsid w:val="00201EE7"/>
    <w:rsid w:val="00273407"/>
    <w:rsid w:val="0028220F"/>
    <w:rsid w:val="00356C14"/>
    <w:rsid w:val="00373D36"/>
    <w:rsid w:val="004947AF"/>
    <w:rsid w:val="005134C7"/>
    <w:rsid w:val="005E1047"/>
    <w:rsid w:val="00616866"/>
    <w:rsid w:val="00617B26"/>
    <w:rsid w:val="006270A9"/>
    <w:rsid w:val="00665A63"/>
    <w:rsid w:val="00675956"/>
    <w:rsid w:val="00681034"/>
    <w:rsid w:val="00753B23"/>
    <w:rsid w:val="007937FB"/>
    <w:rsid w:val="00816216"/>
    <w:rsid w:val="0087734B"/>
    <w:rsid w:val="008A5F36"/>
    <w:rsid w:val="009D5933"/>
    <w:rsid w:val="009F2E1B"/>
    <w:rsid w:val="00BD768D"/>
    <w:rsid w:val="00C61F8E"/>
    <w:rsid w:val="00DA189F"/>
    <w:rsid w:val="00DC68BB"/>
    <w:rsid w:val="00E036DA"/>
    <w:rsid w:val="00E83E4B"/>
    <w:rsid w:val="00EA0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505CE"/>
  <w15:chartTrackingRefBased/>
  <w15:docId w15:val="{B801BA2F-89C1-4E3C-B4FA-EA5D9FC0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Accentuation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customStyle="1" w:styleId="Nomdeltablissement">
    <w:name w:val="Nom de l’établissement"/>
    <w:basedOn w:val="Normal"/>
    <w:uiPriority w:val="1"/>
    <w:rsid w:val="00753B23"/>
    <w:pPr>
      <w:widowControl w:val="0"/>
      <w:autoSpaceDE w:val="0"/>
      <w:autoSpaceDN w:val="0"/>
      <w:adjustRightInd w:val="0"/>
      <w:spacing w:after="0"/>
    </w:pPr>
    <w:rPr>
      <w:rFonts w:ascii="Calibri" w:hAnsi="Calibri" w:cs="Calibri"/>
      <w:b/>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C.V.%20(en%20coule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D17DCBAB55476484967C812922C242"/>
        <w:category>
          <w:name w:val="Général"/>
          <w:gallery w:val="placeholder"/>
        </w:category>
        <w:types>
          <w:type w:val="bbPlcHdr"/>
        </w:types>
        <w:behaviors>
          <w:behavior w:val="content"/>
        </w:behaviors>
        <w:guid w:val="{D2A1BF80-756E-4AAB-9A91-F905FE52AEA4}"/>
      </w:docPartPr>
      <w:docPartBody>
        <w:p w:rsidR="00A25ADD" w:rsidRDefault="00000000">
          <w:pPr>
            <w:pStyle w:val="51D17DCBAB55476484967C812922C242"/>
          </w:pPr>
          <w:r>
            <w:rPr>
              <w:lang w:bidi="fr-FR"/>
            </w:rPr>
            <w:t>Formation</w:t>
          </w:r>
        </w:p>
      </w:docPartBody>
    </w:docPart>
    <w:docPart>
      <w:docPartPr>
        <w:name w:val="796E02C74EE54702A072023829624AE8"/>
        <w:category>
          <w:name w:val="Général"/>
          <w:gallery w:val="placeholder"/>
        </w:category>
        <w:types>
          <w:type w:val="bbPlcHdr"/>
        </w:types>
        <w:behaviors>
          <w:behavior w:val="content"/>
        </w:behaviors>
        <w:guid w:val="{4211FAF9-9CD7-4139-B4BF-922A3B3C17C7}"/>
      </w:docPartPr>
      <w:docPartBody>
        <w:p w:rsidR="00A25ADD" w:rsidRDefault="00000000">
          <w:pPr>
            <w:pStyle w:val="796E02C74EE54702A072023829624AE8"/>
          </w:pPr>
          <w:r>
            <w:rPr>
              <w:lang w:bidi="fr-FR"/>
            </w:rPr>
            <w:t>Compétences</w:t>
          </w:r>
        </w:p>
      </w:docPartBody>
    </w:docPart>
    <w:docPart>
      <w:docPartPr>
        <w:name w:val="DF792AB042E847BB82C32961D8D9AB80"/>
        <w:category>
          <w:name w:val="Général"/>
          <w:gallery w:val="placeholder"/>
        </w:category>
        <w:types>
          <w:type w:val="bbPlcHdr"/>
        </w:types>
        <w:behaviors>
          <w:behavior w:val="content"/>
        </w:behaviors>
        <w:guid w:val="{E7B2EAA5-67DF-401F-A382-9A8965E84B90}"/>
      </w:docPartPr>
      <w:docPartBody>
        <w:p w:rsidR="00A25ADD" w:rsidRDefault="00C16962" w:rsidP="00C16962">
          <w:pPr>
            <w:pStyle w:val="DF792AB042E847BB82C32961D8D9AB80"/>
          </w:pPr>
          <w:r>
            <w:rPr>
              <w:lang w:bidi="fr-FR"/>
            </w:rPr>
            <w:t>Expérience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62"/>
    <w:rsid w:val="00273407"/>
    <w:rsid w:val="00A25ADD"/>
    <w:rsid w:val="00C16962"/>
    <w:rsid w:val="00E54A55"/>
    <w:rsid w:val="00F129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C31FCB1DA64C2B9002858D82115F9E">
    <w:name w:val="33C31FCB1DA64C2B9002858D82115F9E"/>
  </w:style>
  <w:style w:type="paragraph" w:customStyle="1" w:styleId="71C78B588E1841A198731DD983FC2D30">
    <w:name w:val="71C78B588E1841A198731DD983FC2D30"/>
  </w:style>
  <w:style w:type="paragraph" w:customStyle="1" w:styleId="CDE6EF30FD544AE4BE90EF07927BACE7">
    <w:name w:val="CDE6EF30FD544AE4BE90EF07927BACE7"/>
  </w:style>
  <w:style w:type="paragraph" w:customStyle="1" w:styleId="C854956C25A540A4A6F1C8EABE641F7A">
    <w:name w:val="C854956C25A540A4A6F1C8EABE641F7A"/>
  </w:style>
  <w:style w:type="paragraph" w:customStyle="1" w:styleId="45E3136533BC4F07988657246B39A075">
    <w:name w:val="45E3136533BC4F07988657246B39A075"/>
  </w:style>
  <w:style w:type="paragraph" w:customStyle="1" w:styleId="6AC71B917B904B759BD0742974174FB4">
    <w:name w:val="6AC71B917B904B759BD0742974174FB4"/>
  </w:style>
  <w:style w:type="paragraph" w:customStyle="1" w:styleId="51D17DCBAB55476484967C812922C242">
    <w:name w:val="51D17DCBAB55476484967C812922C242"/>
  </w:style>
  <w:style w:type="paragraph" w:customStyle="1" w:styleId="D5FD7F26EDFB45B4AE4BA5BD79BBED88">
    <w:name w:val="D5FD7F26EDFB45B4AE4BA5BD79BBED88"/>
  </w:style>
  <w:style w:type="paragraph" w:customStyle="1" w:styleId="A4370ABC43EE42728DBFDB3126253345">
    <w:name w:val="A4370ABC43EE42728DBFDB3126253345"/>
  </w:style>
  <w:style w:type="paragraph" w:customStyle="1" w:styleId="32DCA252225343F299AFEC32D5DA6887">
    <w:name w:val="32DCA252225343F299AFEC32D5DA6887"/>
  </w:style>
  <w:style w:type="paragraph" w:customStyle="1" w:styleId="6744E389E93F426591D861C156858E20">
    <w:name w:val="6744E389E93F426591D861C156858E20"/>
  </w:style>
  <w:style w:type="paragraph" w:customStyle="1" w:styleId="C08981B9B3FE4DB3926A09DF75416296">
    <w:name w:val="C08981B9B3FE4DB3926A09DF75416296"/>
  </w:style>
  <w:style w:type="paragraph" w:customStyle="1" w:styleId="7E3B9F66563C444FBE2BC3F1E6139B51">
    <w:name w:val="7E3B9F66563C444FBE2BC3F1E6139B51"/>
  </w:style>
  <w:style w:type="paragraph" w:customStyle="1" w:styleId="88B79B221BA4480BB19122BA7BD6DFF3">
    <w:name w:val="88B79B221BA4480BB19122BA7BD6DFF3"/>
  </w:style>
  <w:style w:type="paragraph" w:customStyle="1" w:styleId="E5C8D1E369404B778AF388860D71230E">
    <w:name w:val="E5C8D1E369404B778AF388860D71230E"/>
  </w:style>
  <w:style w:type="paragraph" w:customStyle="1" w:styleId="796E02C74EE54702A072023829624AE8">
    <w:name w:val="796E02C74EE54702A072023829624AE8"/>
  </w:style>
  <w:style w:type="paragraph" w:customStyle="1" w:styleId="AB74D56981754207AF308A8EC9FC33C0">
    <w:name w:val="AB74D56981754207AF308A8EC9FC33C0"/>
  </w:style>
  <w:style w:type="paragraph" w:customStyle="1" w:styleId="C91C7FE4B44A4B0489C7658FD6163AD7">
    <w:name w:val="C91C7FE4B44A4B0489C7658FD6163AD7"/>
  </w:style>
  <w:style w:type="paragraph" w:customStyle="1" w:styleId="5630596D420E476B9BB5794A6ECA9ED2">
    <w:name w:val="5630596D420E476B9BB5794A6ECA9ED2"/>
  </w:style>
  <w:style w:type="paragraph" w:customStyle="1" w:styleId="67BBC6E810664B05A1026CC666204F00">
    <w:name w:val="67BBC6E810664B05A1026CC666204F00"/>
  </w:style>
  <w:style w:type="paragraph" w:customStyle="1" w:styleId="FF8D226AD2504312BF2975AB21721467">
    <w:name w:val="FF8D226AD2504312BF2975AB21721467"/>
  </w:style>
  <w:style w:type="paragraph" w:customStyle="1" w:styleId="F175C8E6DB274B54ACA67BFCA8E611CE">
    <w:name w:val="F175C8E6DB274B54ACA67BFCA8E611CE"/>
  </w:style>
  <w:style w:type="paragraph" w:customStyle="1" w:styleId="F991058E3EA549AB89925BB3DF879429">
    <w:name w:val="F991058E3EA549AB89925BB3DF879429"/>
  </w:style>
  <w:style w:type="paragraph" w:customStyle="1" w:styleId="5D63994CEABD4BFBA90C36B95286E85E">
    <w:name w:val="5D63994CEABD4BFBA90C36B95286E85E"/>
  </w:style>
  <w:style w:type="paragraph" w:customStyle="1" w:styleId="6AFA90BDF76D465E8D2CF1A5CEE43AF5">
    <w:name w:val="6AFA90BDF76D465E8D2CF1A5CEE43AF5"/>
  </w:style>
  <w:style w:type="paragraph" w:customStyle="1" w:styleId="18BA4E29DB6047FBA78908D556D92C53">
    <w:name w:val="18BA4E29DB6047FBA78908D556D92C53"/>
  </w:style>
  <w:style w:type="paragraph" w:customStyle="1" w:styleId="A905FF558338461F88EC542B1E5D24CD">
    <w:name w:val="A905FF558338461F88EC542B1E5D24CD"/>
  </w:style>
  <w:style w:type="paragraph" w:customStyle="1" w:styleId="F6424AA60FB041F0A47455119E66888A">
    <w:name w:val="F6424AA60FB041F0A47455119E66888A"/>
  </w:style>
  <w:style w:type="paragraph" w:customStyle="1" w:styleId="70F0AA9915DC400788694FF7E90624D5">
    <w:name w:val="70F0AA9915DC400788694FF7E90624D5"/>
  </w:style>
  <w:style w:type="paragraph" w:customStyle="1" w:styleId="0BC3F6857C904A07BF6BA9DEF48C1A43">
    <w:name w:val="0BC3F6857C904A07BF6BA9DEF48C1A43"/>
  </w:style>
  <w:style w:type="paragraph" w:customStyle="1" w:styleId="09EFCB220C2542058A886F3156D62A1A">
    <w:name w:val="09EFCB220C2542058A886F3156D62A1A"/>
  </w:style>
  <w:style w:type="paragraph" w:customStyle="1" w:styleId="EBEF4C688DDC4E1EACB029D1D77BC3FB">
    <w:name w:val="EBEF4C688DDC4E1EACB029D1D77BC3FB"/>
  </w:style>
  <w:style w:type="paragraph" w:customStyle="1" w:styleId="5D29A5610D4E402EA9F87F16AB68B1C6">
    <w:name w:val="5D29A5610D4E402EA9F87F16AB68B1C6"/>
  </w:style>
  <w:style w:type="paragraph" w:customStyle="1" w:styleId="DF792AB042E847BB82C32961D8D9AB80">
    <w:name w:val="DF792AB042E847BB82C32961D8D9AB80"/>
    <w:rsid w:val="00C16962"/>
  </w:style>
  <w:style w:type="paragraph" w:customStyle="1" w:styleId="36FDE070FA9645489936D4341C6A23B3">
    <w:name w:val="36FDE070FA9645489936D4341C6A23B3"/>
    <w:rsid w:val="00C16962"/>
  </w:style>
  <w:style w:type="paragraph" w:customStyle="1" w:styleId="EBC266262B2D41419A14F4FD0391A35A">
    <w:name w:val="EBC266262B2D41419A14F4FD0391A35A"/>
    <w:rsid w:val="00C16962"/>
  </w:style>
  <w:style w:type="paragraph" w:customStyle="1" w:styleId="3DB7EB4F2F90440AABB635BA6222578E">
    <w:name w:val="3DB7EB4F2F90440AABB635BA6222578E"/>
    <w:rsid w:val="00C16962"/>
  </w:style>
  <w:style w:type="paragraph" w:customStyle="1" w:styleId="91B1DC70127B4A21A0B53FAEB6A998F9">
    <w:name w:val="91B1DC70127B4A21A0B53FAEB6A998F9"/>
    <w:rsid w:val="00C16962"/>
  </w:style>
  <w:style w:type="paragraph" w:customStyle="1" w:styleId="AE64B25953C74016A452A417FB6D4209">
    <w:name w:val="AE64B25953C74016A452A417FB6D4209"/>
    <w:rsid w:val="00C16962"/>
  </w:style>
  <w:style w:type="paragraph" w:customStyle="1" w:styleId="34F535BCECC04278A0B9743333C293FA">
    <w:name w:val="34F535BCECC04278A0B9743333C293FA"/>
    <w:rsid w:val="00C16962"/>
  </w:style>
  <w:style w:type="paragraph" w:customStyle="1" w:styleId="75DB1EEE278944DE9425B66876D6F56D">
    <w:name w:val="75DB1EEE278944DE9425B66876D6F56D"/>
    <w:rsid w:val="00C16962"/>
  </w:style>
  <w:style w:type="paragraph" w:customStyle="1" w:styleId="5DA74FB62A114528887E459AC3C97CBB">
    <w:name w:val="5DA74FB62A114528887E459AC3C97CBB"/>
    <w:rsid w:val="00C16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A0-0638-45A1-92D5-E7C2A92A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(en couleur).dotx</Template>
  <TotalTime>105</TotalTime>
  <Pages>2</Pages>
  <Words>219</Words>
  <Characters>1207</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Adan</cp:lastModifiedBy>
  <cp:revision>10</cp:revision>
  <dcterms:created xsi:type="dcterms:W3CDTF">2025-07-24T04:30:00Z</dcterms:created>
  <dcterms:modified xsi:type="dcterms:W3CDTF">2025-07-24T19:59:00Z</dcterms:modified>
  <cp:version/>
</cp:coreProperties>
</file>